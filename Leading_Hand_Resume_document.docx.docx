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2A7D1" w14:textId="41287CB6" w:rsidR="008E619D" w:rsidRDefault="00C047FB" w:rsidP="00792E6A">
      <w:pPr>
        <w:pStyle w:val="Applicantname"/>
      </w:pPr>
      <w:r>
        <w:t>Peter Nguyen</w:t>
      </w:r>
    </w:p>
    <w:p w14:paraId="4D612192" w14:textId="330AEE06" w:rsidR="008E619D" w:rsidRDefault="008E619D" w:rsidP="00B6301B">
      <w:pPr>
        <w:pBdr>
          <w:bottom w:val="single" w:sz="4" w:space="1" w:color="auto"/>
        </w:pBdr>
        <w:tabs>
          <w:tab w:val="left" w:pos="3119"/>
          <w:tab w:val="center" w:pos="3686"/>
          <w:tab w:val="right" w:pos="9746"/>
        </w:tabs>
        <w:rPr>
          <w:lang w:val="en-US"/>
        </w:rPr>
      </w:pPr>
      <w:r w:rsidRPr="008E619D">
        <w:rPr>
          <w:lang w:val="en-US"/>
        </w:rPr>
        <w:t xml:space="preserve">M: </w:t>
      </w:r>
      <w:r w:rsidR="00C047FB" w:rsidRPr="00C047FB">
        <w:rPr>
          <w:lang w:val="en-US"/>
        </w:rPr>
        <w:t xml:space="preserve">0434 958 265 </w:t>
      </w:r>
      <w:r>
        <w:rPr>
          <w:lang w:val="en-US"/>
        </w:rPr>
        <w:tab/>
      </w:r>
      <w:r w:rsidR="00B6301B">
        <w:rPr>
          <w:lang w:val="en-US"/>
        </w:rPr>
        <w:tab/>
      </w:r>
      <w:r>
        <w:rPr>
          <w:lang w:val="en-US"/>
        </w:rPr>
        <w:t>E:</w:t>
      </w:r>
      <w:r w:rsidR="008937DB">
        <w:rPr>
          <w:lang w:val="en-US"/>
        </w:rPr>
        <w:t xml:space="preserve"> </w:t>
      </w:r>
      <w:r w:rsidR="00B6301B" w:rsidRPr="00B6301B">
        <w:rPr>
          <w:lang w:val="en-US"/>
        </w:rPr>
        <w:t>nguyen.peter77@gmail.com</w:t>
      </w:r>
      <w:r>
        <w:rPr>
          <w:lang w:val="en-US"/>
        </w:rPr>
        <w:t xml:space="preserve"> </w:t>
      </w:r>
      <w:r w:rsidR="00B6301B">
        <w:rPr>
          <w:lang w:val="en-US"/>
        </w:rPr>
        <w:tab/>
      </w:r>
      <w:r w:rsidR="00C047FB">
        <w:rPr>
          <w:lang w:val="en-US"/>
        </w:rPr>
        <w:t xml:space="preserve">Moorebank </w:t>
      </w:r>
      <w:r>
        <w:rPr>
          <w:lang w:val="en-US"/>
        </w:rPr>
        <w:t xml:space="preserve">NSW </w:t>
      </w:r>
      <w:r w:rsidR="00C047FB">
        <w:rPr>
          <w:lang w:val="en-US"/>
        </w:rPr>
        <w:t>2170</w:t>
      </w:r>
    </w:p>
    <w:p w14:paraId="48BB732F" w14:textId="3C8C6A79" w:rsidR="008937DB" w:rsidRDefault="00062047" w:rsidP="00792E6A">
      <w:pPr>
        <w:pStyle w:val="Sectionheading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 am an</w:t>
      </w:r>
      <w:r w:rsidR="005035CE">
        <w:rPr>
          <w:sz w:val="22"/>
          <w:szCs w:val="22"/>
          <w:lang w:val="en-AU"/>
        </w:rPr>
        <w:t xml:space="preserve"> absolute </w:t>
      </w:r>
      <w:r>
        <w:rPr>
          <w:sz w:val="22"/>
          <w:szCs w:val="22"/>
          <w:lang w:val="en-AU"/>
        </w:rPr>
        <w:t xml:space="preserve">asset </w:t>
      </w:r>
      <w:r w:rsidR="00384DEB">
        <w:rPr>
          <w:sz w:val="22"/>
          <w:szCs w:val="22"/>
          <w:lang w:val="en-AU"/>
        </w:rPr>
        <w:t xml:space="preserve">to </w:t>
      </w:r>
      <w:r w:rsidR="008C6229">
        <w:rPr>
          <w:sz w:val="22"/>
          <w:szCs w:val="22"/>
          <w:lang w:val="en-AU"/>
        </w:rPr>
        <w:t xml:space="preserve">anyone </w:t>
      </w:r>
      <w:r w:rsidR="00384DEB">
        <w:rPr>
          <w:sz w:val="22"/>
          <w:szCs w:val="22"/>
          <w:lang w:val="en-AU"/>
        </w:rPr>
        <w:t xml:space="preserve">hat </w:t>
      </w:r>
      <w:r w:rsidR="008C6229">
        <w:rPr>
          <w:sz w:val="22"/>
          <w:szCs w:val="22"/>
          <w:lang w:val="en-AU"/>
        </w:rPr>
        <w:t xml:space="preserve">believes in me and </w:t>
      </w:r>
      <w:r w:rsidR="00217F74">
        <w:rPr>
          <w:sz w:val="22"/>
          <w:szCs w:val="22"/>
          <w:lang w:val="en-AU"/>
        </w:rPr>
        <w:t xml:space="preserve">takes </w:t>
      </w:r>
      <w:r w:rsidR="00384DEB">
        <w:rPr>
          <w:sz w:val="22"/>
          <w:szCs w:val="22"/>
          <w:lang w:val="en-AU"/>
        </w:rPr>
        <w:t>me</w:t>
      </w:r>
      <w:r w:rsidR="00217F74">
        <w:rPr>
          <w:sz w:val="22"/>
          <w:szCs w:val="22"/>
          <w:lang w:val="en-AU"/>
        </w:rPr>
        <w:t xml:space="preserve"> on</w:t>
      </w:r>
      <w:r w:rsidR="00384DEB">
        <w:rPr>
          <w:sz w:val="22"/>
          <w:szCs w:val="22"/>
          <w:lang w:val="en-AU"/>
        </w:rPr>
        <w:t>.</w:t>
      </w:r>
      <w:r w:rsidR="008C6229">
        <w:rPr>
          <w:sz w:val="22"/>
          <w:szCs w:val="22"/>
          <w:lang w:val="en-AU"/>
        </w:rPr>
        <w:t xml:space="preserve"> I’m a </w:t>
      </w:r>
      <w:r w:rsidR="00F151F8">
        <w:rPr>
          <w:sz w:val="22"/>
          <w:szCs w:val="22"/>
          <w:lang w:val="en-AU"/>
        </w:rPr>
        <w:t xml:space="preserve"> </w:t>
      </w:r>
      <w:r w:rsidR="00384DEB">
        <w:rPr>
          <w:sz w:val="22"/>
          <w:szCs w:val="22"/>
          <w:lang w:val="en-AU"/>
        </w:rPr>
        <w:t xml:space="preserve">reliable </w:t>
      </w:r>
      <w:r w:rsidR="001E3263" w:rsidRPr="001E3263">
        <w:rPr>
          <w:sz w:val="22"/>
          <w:szCs w:val="22"/>
          <w:lang w:val="en-AU"/>
        </w:rPr>
        <w:t xml:space="preserve">and physically fit construction professional with 5+ years of experience in site supervision, machinery operation, and team leadership. </w:t>
      </w:r>
      <w:r w:rsidR="00F151F8">
        <w:rPr>
          <w:sz w:val="22"/>
          <w:szCs w:val="22"/>
          <w:lang w:val="en-AU"/>
        </w:rPr>
        <w:t xml:space="preserve">    </w:t>
      </w:r>
    </w:p>
    <w:p w14:paraId="2A7DCBE1" w14:textId="69A925D6" w:rsidR="0070625D" w:rsidRDefault="001E3263" w:rsidP="00792E6A">
      <w:pPr>
        <w:pStyle w:val="Sectionheading"/>
        <w:rPr>
          <w:sz w:val="22"/>
          <w:szCs w:val="22"/>
          <w:lang w:val="en-AU"/>
        </w:rPr>
      </w:pPr>
      <w:r w:rsidRPr="001E3263">
        <w:rPr>
          <w:sz w:val="22"/>
          <w:szCs w:val="22"/>
          <w:lang w:val="en-AU"/>
        </w:rPr>
        <w:t xml:space="preserve">Proven ability to coordinate crews, ensure safety compliance, and meet project deadlines. Skilled in operating </w:t>
      </w:r>
      <w:r w:rsidR="00531504">
        <w:rPr>
          <w:sz w:val="22"/>
          <w:szCs w:val="22"/>
          <w:lang w:val="en-AU"/>
        </w:rPr>
        <w:t>Telehandler</w:t>
      </w:r>
      <w:r w:rsidRPr="001E3263">
        <w:rPr>
          <w:sz w:val="22"/>
          <w:szCs w:val="22"/>
          <w:lang w:val="en-AU"/>
        </w:rPr>
        <w:t>, hoists, and traffic control systems. Own tool kit, reliable vehicle, and available to start immediately.</w:t>
      </w:r>
    </w:p>
    <w:p w14:paraId="1F60E58A" w14:textId="438A44CA" w:rsidR="00792E6A" w:rsidRPr="00E25ABA" w:rsidRDefault="00B6301B" w:rsidP="00792E6A">
      <w:pPr>
        <w:pStyle w:val="Sectionheading"/>
        <w:rPr>
          <w:b/>
          <w:bCs/>
          <w:sz w:val="22"/>
          <w:szCs w:val="22"/>
          <w:u w:val="single"/>
          <w:lang w:val="en-AU"/>
        </w:rPr>
      </w:pPr>
      <w:r w:rsidRPr="00E25ABA">
        <w:rPr>
          <w:b/>
          <w:bCs/>
          <w:u w:val="single"/>
        </w:rPr>
        <w:t>Tickets</w:t>
      </w:r>
      <w:r w:rsidR="00A124EF" w:rsidRPr="00E25ABA">
        <w:rPr>
          <w:b/>
          <w:bCs/>
          <w:u w:val="single"/>
        </w:rPr>
        <w:t xml:space="preserve">, </w:t>
      </w:r>
      <w:r w:rsidRPr="00E25ABA">
        <w:rPr>
          <w:b/>
          <w:bCs/>
          <w:u w:val="single"/>
        </w:rPr>
        <w:t>Licences</w:t>
      </w:r>
      <w:r w:rsidR="00A124EF" w:rsidRPr="00E25ABA">
        <w:rPr>
          <w:b/>
          <w:bCs/>
          <w:u w:val="single"/>
        </w:rPr>
        <w:t xml:space="preserve"> and Certifications</w:t>
      </w:r>
    </w:p>
    <w:p w14:paraId="728BE90A" w14:textId="77777777" w:rsidR="004A66D2" w:rsidRDefault="004A66D2" w:rsidP="004A66D2">
      <w:pPr>
        <w:pStyle w:val="Bulletpoints"/>
      </w:pPr>
      <w:r w:rsidRPr="004A66D2">
        <w:t>NSW White Card</w:t>
      </w:r>
    </w:p>
    <w:p w14:paraId="4C0EF19C" w14:textId="6989BD75" w:rsidR="009F0984" w:rsidRDefault="009F0984" w:rsidP="009F0984">
      <w:pPr>
        <w:pStyle w:val="Bulletpoints"/>
      </w:pPr>
      <w:r w:rsidRPr="004A66D2">
        <w:t>TSHA Trained Operator – Gold Card</w:t>
      </w:r>
      <w:r w:rsidR="00825E9F">
        <w:t xml:space="preserve"> </w:t>
      </w:r>
      <w:r w:rsidR="00D15603">
        <w:t>–</w:t>
      </w:r>
      <w:r w:rsidR="00825E9F">
        <w:t xml:space="preserve"> Telehandler</w:t>
      </w:r>
      <w:r w:rsidR="00D15603">
        <w:t xml:space="preserve"> License </w:t>
      </w:r>
    </w:p>
    <w:p w14:paraId="59BD2E29" w14:textId="64521436" w:rsidR="005B3771" w:rsidRDefault="009F0984" w:rsidP="00350A26">
      <w:pPr>
        <w:pStyle w:val="Bulletpoints"/>
      </w:pPr>
      <w:r w:rsidRPr="004A66D2">
        <w:t xml:space="preserve">High-Risk Work </w:t>
      </w:r>
      <w:r w:rsidR="00932B93">
        <w:t xml:space="preserve">License &amp; </w:t>
      </w:r>
      <w:r w:rsidR="005B3771">
        <w:t xml:space="preserve">Certificate II in Rigging </w:t>
      </w:r>
    </w:p>
    <w:p w14:paraId="0FF39A57" w14:textId="49A0B15D" w:rsidR="009F0984" w:rsidRDefault="00825E9F" w:rsidP="006A610D">
      <w:pPr>
        <w:pStyle w:val="Bulletpoints"/>
      </w:pPr>
      <w:r>
        <w:t xml:space="preserve">Occupational </w:t>
      </w:r>
      <w:r w:rsidR="009F0984" w:rsidRPr="004A66D2">
        <w:t>First Aid</w:t>
      </w:r>
      <w:r>
        <w:t xml:space="preserve"> Certificate</w:t>
      </w:r>
    </w:p>
    <w:p w14:paraId="62A17207" w14:textId="6EC80FB7" w:rsidR="009F0984" w:rsidRPr="004A66D2" w:rsidRDefault="009F0984" w:rsidP="009F0984">
      <w:pPr>
        <w:pStyle w:val="Bulletpoints"/>
      </w:pPr>
      <w:r>
        <w:t>Licence</w:t>
      </w:r>
      <w:r w:rsidR="007E6C99">
        <w:t xml:space="preserve"> </w:t>
      </w:r>
      <w:r>
        <w:t>to Operate a Personnel and Material Hoist</w:t>
      </w:r>
    </w:p>
    <w:p w14:paraId="23E2C8D7" w14:textId="77777777" w:rsidR="004A66D2" w:rsidRPr="004A66D2" w:rsidRDefault="004A66D2" w:rsidP="004A66D2">
      <w:pPr>
        <w:pStyle w:val="Bulletpoints"/>
      </w:pPr>
      <w:r w:rsidRPr="004A66D2">
        <w:t>Electrical Spotter’s Ticket</w:t>
      </w:r>
    </w:p>
    <w:p w14:paraId="79AB7A2D" w14:textId="0C907B19" w:rsidR="004A66D2" w:rsidRPr="004A66D2" w:rsidRDefault="004A66D2" w:rsidP="004A66D2">
      <w:pPr>
        <w:pStyle w:val="Bulletpoints"/>
      </w:pPr>
      <w:r w:rsidRPr="004A66D2">
        <w:t>Traffic Controller</w:t>
      </w:r>
      <w:r w:rsidR="007E6C99">
        <w:t xml:space="preserve"> &amp; </w:t>
      </w:r>
      <w:r w:rsidRPr="004A66D2">
        <w:t xml:space="preserve"> Implementer Certification</w:t>
      </w:r>
    </w:p>
    <w:p w14:paraId="77FE0E27" w14:textId="16CD8D22" w:rsidR="00CD5F03" w:rsidRDefault="00CD5F03" w:rsidP="00350A26">
      <w:pPr>
        <w:pStyle w:val="Bulletpoints"/>
      </w:pPr>
      <w:r>
        <w:t>Safety Access the Rail Corridor – Statement of Attainment -</w:t>
      </w:r>
      <w:r w:rsidR="005B3771">
        <w:t xml:space="preserve"> </w:t>
      </w:r>
      <w:r>
        <w:t>RIW card (RISI)</w:t>
      </w:r>
    </w:p>
    <w:p w14:paraId="593456BC" w14:textId="77777777" w:rsidR="00D15603" w:rsidRPr="004A66D2" w:rsidRDefault="00D15603" w:rsidP="00350A26">
      <w:pPr>
        <w:pStyle w:val="Bulletpoints"/>
      </w:pPr>
      <w:r>
        <w:t>Carry Out Manual Handling Tasks - Statement of Attainment</w:t>
      </w:r>
    </w:p>
    <w:p w14:paraId="5C74D0BF" w14:textId="4502C784" w:rsidR="00A124EF" w:rsidRDefault="00A124EF" w:rsidP="009F0984">
      <w:pPr>
        <w:pStyle w:val="Bulletpoints"/>
      </w:pPr>
      <w:r>
        <w:t>Asbestos Awareness in the Workplace – Certificate of Completion</w:t>
      </w:r>
    </w:p>
    <w:p w14:paraId="5888DE09" w14:textId="59DFAED3" w:rsidR="00A124EF" w:rsidRDefault="00A124EF" w:rsidP="00A124EF">
      <w:pPr>
        <w:pStyle w:val="Bulletpoints"/>
      </w:pPr>
      <w:r>
        <w:t>Silica Awareness – Completion Certificate</w:t>
      </w:r>
    </w:p>
    <w:p w14:paraId="25410F9D" w14:textId="7CEFDFFF" w:rsidR="009F0984" w:rsidRDefault="009F0984" w:rsidP="009F0984">
      <w:pPr>
        <w:pStyle w:val="Bulletpoints"/>
      </w:pPr>
      <w:r>
        <w:t xml:space="preserve">Drug and Alcohol Awareness – Certificate of Completion  </w:t>
      </w:r>
    </w:p>
    <w:p w14:paraId="75EC3D28" w14:textId="77777777" w:rsidR="00E25ABA" w:rsidRDefault="00F4531A" w:rsidP="009F0984">
      <w:pPr>
        <w:pStyle w:val="Bulletpoints"/>
      </w:pPr>
      <w:r>
        <w:t>I am an asset to anyone who needs me</w:t>
      </w:r>
      <w:r w:rsidR="00E73CA2">
        <w:t>. I’m the go to guy to get thing done.</w:t>
      </w:r>
    </w:p>
    <w:p w14:paraId="0D7C9227" w14:textId="613CD60B" w:rsidR="00F4531A" w:rsidRDefault="00E73CA2" w:rsidP="009F0984">
      <w:pPr>
        <w:pStyle w:val="Bulletpoints"/>
      </w:pPr>
      <w:r>
        <w:t xml:space="preserve"> </w:t>
      </w:r>
      <w:r w:rsidR="00B33548">
        <w:t xml:space="preserve">I strive to ensure </w:t>
      </w:r>
      <w:r w:rsidR="00F41A77">
        <w:t xml:space="preserve">task completion within the </w:t>
      </w:r>
      <w:r w:rsidR="00B33548">
        <w:t xml:space="preserve">project </w:t>
      </w:r>
      <w:r w:rsidR="00F41A77">
        <w:t>schedule</w:t>
      </w:r>
      <w:r w:rsidR="00B33548">
        <w:t xml:space="preserve">. </w:t>
      </w:r>
    </w:p>
    <w:p w14:paraId="3E04231B" w14:textId="4CF1267C" w:rsidR="009F0984" w:rsidRDefault="009F0984" w:rsidP="009F0984">
      <w:pPr>
        <w:pStyle w:val="Bulletpoints"/>
      </w:pPr>
      <w:r w:rsidRPr="004A66D2">
        <w:t xml:space="preserve">NSW Driver Licence </w:t>
      </w:r>
      <w:r w:rsidR="002A3C73">
        <w:t xml:space="preserve">and </w:t>
      </w:r>
      <w:r>
        <w:t>o</w:t>
      </w:r>
      <w:r w:rsidRPr="004A66D2">
        <w:t xml:space="preserve">wn </w:t>
      </w:r>
      <w:r>
        <w:t>v</w:t>
      </w:r>
      <w:r w:rsidRPr="004A66D2">
        <w:t>ehicle</w:t>
      </w:r>
    </w:p>
    <w:p w14:paraId="1489A827" w14:textId="0638C35A" w:rsidR="008E619D" w:rsidRPr="00C27216" w:rsidRDefault="008E619D" w:rsidP="004A66D2">
      <w:pPr>
        <w:pStyle w:val="Sectionheading"/>
        <w:rPr>
          <w:b/>
          <w:bCs/>
          <w:u w:val="single"/>
        </w:rPr>
      </w:pPr>
      <w:r w:rsidRPr="00C27216">
        <w:rPr>
          <w:b/>
          <w:bCs/>
          <w:u w:val="single"/>
        </w:rPr>
        <w:t>Experience</w:t>
      </w:r>
    </w:p>
    <w:p w14:paraId="0004ADA6" w14:textId="27D6741F" w:rsidR="008E619D" w:rsidRDefault="00C047FB" w:rsidP="004A66D2">
      <w:pPr>
        <w:pStyle w:val="OrganisationYearsofwork"/>
        <w:tabs>
          <w:tab w:val="right" w:pos="9715"/>
        </w:tabs>
        <w:spacing w:after="0"/>
        <w:contextualSpacing/>
      </w:pPr>
      <w:r w:rsidRPr="00931361">
        <w:rPr>
          <w:b/>
          <w:bCs/>
          <w:u w:val="single"/>
        </w:rPr>
        <w:t>Zenith Workforce Labour Hire, Bella Vista</w:t>
      </w:r>
      <w:r w:rsidR="00792E6A" w:rsidRPr="00931361">
        <w:rPr>
          <w:u w:val="single"/>
        </w:rPr>
        <w:t xml:space="preserve"> </w:t>
      </w:r>
      <w:r w:rsidR="000637A4" w:rsidRPr="00931361">
        <w:rPr>
          <w:u w:val="single"/>
        </w:rPr>
        <w:t xml:space="preserve"> </w:t>
      </w:r>
      <w:r w:rsidR="000637A4">
        <w:t xml:space="preserve">       </w:t>
      </w:r>
      <w:r w:rsidR="00415B04">
        <w:t>From</w:t>
      </w:r>
      <w:r w:rsidR="00EC7E36">
        <w:t xml:space="preserve">: </w:t>
      </w:r>
      <w:r w:rsidR="000637A4" w:rsidRPr="00415B04">
        <w:rPr>
          <w:b/>
          <w:bCs/>
        </w:rPr>
        <w:t xml:space="preserve">January </w:t>
      </w:r>
      <w:r w:rsidRPr="00415B04">
        <w:rPr>
          <w:b/>
          <w:bCs/>
        </w:rPr>
        <w:t>202</w:t>
      </w:r>
      <w:r w:rsidR="00437252" w:rsidRPr="00415B04">
        <w:rPr>
          <w:b/>
          <w:bCs/>
        </w:rPr>
        <w:t>3</w:t>
      </w:r>
      <w:r w:rsidRPr="00415B04">
        <w:rPr>
          <w:b/>
          <w:bCs/>
        </w:rPr>
        <w:t>-</w:t>
      </w:r>
      <w:r w:rsidR="000637A4" w:rsidRPr="00415B04">
        <w:rPr>
          <w:b/>
          <w:bCs/>
        </w:rPr>
        <w:t xml:space="preserve">August </w:t>
      </w:r>
      <w:r w:rsidRPr="00415B04">
        <w:rPr>
          <w:b/>
          <w:bCs/>
        </w:rPr>
        <w:t>202</w:t>
      </w:r>
      <w:r w:rsidR="00437252" w:rsidRPr="00415B04">
        <w:rPr>
          <w:b/>
          <w:bCs/>
        </w:rPr>
        <w:t>4</w:t>
      </w:r>
    </w:p>
    <w:p w14:paraId="4E8665BD" w14:textId="7A0ABA48" w:rsidR="008E619D" w:rsidRPr="004A66D2" w:rsidRDefault="00437252" w:rsidP="004A66D2">
      <w:pPr>
        <w:pStyle w:val="Positionname"/>
        <w:spacing w:after="0"/>
        <w:rPr>
          <w:b/>
          <w:bCs/>
        </w:rPr>
      </w:pPr>
      <w:r w:rsidRPr="004A66D2">
        <w:rPr>
          <w:b/>
          <w:bCs/>
        </w:rPr>
        <w:t>Lendlease Sydney</w:t>
      </w:r>
      <w:r w:rsidR="004A66D2" w:rsidRPr="004A66D2">
        <w:rPr>
          <w:b/>
          <w:bCs/>
        </w:rPr>
        <w:t xml:space="preserve"> - </w:t>
      </w:r>
      <w:r w:rsidR="00C047FB" w:rsidRPr="004A66D2">
        <w:rPr>
          <w:b/>
          <w:bCs/>
        </w:rPr>
        <w:t>Leading Hand</w:t>
      </w:r>
    </w:p>
    <w:p w14:paraId="5904AA67" w14:textId="35192009" w:rsidR="00437252" w:rsidRPr="004A66D2" w:rsidRDefault="00437252" w:rsidP="00792E6A">
      <w:pPr>
        <w:pStyle w:val="Positionname"/>
        <w:rPr>
          <w:b/>
          <w:bCs/>
        </w:rPr>
      </w:pPr>
      <w:r w:rsidRPr="004A66D2">
        <w:rPr>
          <w:b/>
          <w:bCs/>
        </w:rPr>
        <w:t xml:space="preserve">Previous </w:t>
      </w:r>
      <w:r w:rsidR="004A66D2" w:rsidRPr="004A66D2">
        <w:rPr>
          <w:b/>
          <w:bCs/>
        </w:rPr>
        <w:t xml:space="preserve">roles: </w:t>
      </w:r>
      <w:r w:rsidRPr="004A66D2">
        <w:rPr>
          <w:b/>
          <w:bCs/>
        </w:rPr>
        <w:t>Cleaner, Hoist Operator, Traffic Controller</w:t>
      </w:r>
      <w:r w:rsidR="008E0CED">
        <w:rPr>
          <w:b/>
          <w:bCs/>
        </w:rPr>
        <w:t xml:space="preserve">, Telehandler </w:t>
      </w:r>
      <w:r w:rsidR="001E1B61">
        <w:rPr>
          <w:b/>
          <w:bCs/>
        </w:rPr>
        <w:t xml:space="preserve">duties. </w:t>
      </w:r>
    </w:p>
    <w:p w14:paraId="584AA6EB" w14:textId="0ED68ECE" w:rsidR="00D80913" w:rsidRDefault="00D80913" w:rsidP="00D80913">
      <w:pPr>
        <w:pStyle w:val="Bulletpoints"/>
      </w:pPr>
      <w:r>
        <w:t>Supervised and coordinated crews of up to</w:t>
      </w:r>
      <w:r w:rsidR="00482CC8">
        <w:t xml:space="preserve"> 12 </w:t>
      </w:r>
      <w:r>
        <w:t xml:space="preserve"> workers, ensuring efficient completion of daily tasks and adherence to project timelines.  </w:t>
      </w:r>
    </w:p>
    <w:p w14:paraId="42F26594" w14:textId="1F7C766E" w:rsidR="00D80913" w:rsidRDefault="00D80913" w:rsidP="00DD62BB">
      <w:pPr>
        <w:pStyle w:val="Bulletpoints"/>
      </w:pPr>
      <w:r>
        <w:t xml:space="preserve">Conducted daily pre-start meetings to reinforce safety protocols, resulting in </w:t>
      </w:r>
      <w:r w:rsidR="00692544">
        <w:t>zero number of</w:t>
      </w:r>
      <w:r w:rsidR="00FC2442">
        <w:t xml:space="preserve"> safety </w:t>
      </w:r>
      <w:r w:rsidR="00DD62BB">
        <w:t xml:space="preserve">incidents </w:t>
      </w:r>
      <w:r w:rsidR="00FC2442">
        <w:t xml:space="preserve">during </w:t>
      </w:r>
      <w:r w:rsidR="00443D0C">
        <w:t xml:space="preserve">my </w:t>
      </w:r>
      <w:r w:rsidR="00FC2442">
        <w:t xml:space="preserve">tenure. </w:t>
      </w:r>
    </w:p>
    <w:p w14:paraId="682FC14B" w14:textId="6F5A556D" w:rsidR="00D80913" w:rsidRDefault="00D80913" w:rsidP="00D80913">
      <w:pPr>
        <w:pStyle w:val="Bulletpoints"/>
      </w:pPr>
      <w:r>
        <w:t xml:space="preserve">Liaised with site managers, engineers, and subcontractors to streamline workflows and meet critical deadlines.  </w:t>
      </w:r>
    </w:p>
    <w:p w14:paraId="0B1754FB" w14:textId="3AE1AC30" w:rsidR="00D80913" w:rsidRDefault="00D80913" w:rsidP="00D80913">
      <w:pPr>
        <w:pStyle w:val="Bulletpoints"/>
      </w:pPr>
      <w:r>
        <w:t xml:space="preserve">Trained and mentored </w:t>
      </w:r>
      <w:r w:rsidR="00443D0C">
        <w:t>10+</w:t>
      </w:r>
      <w:r>
        <w:t xml:space="preserve"> new team members on safe equipment operation and site procedures.  </w:t>
      </w:r>
    </w:p>
    <w:p w14:paraId="1923E8E5" w14:textId="10F5B41D" w:rsidR="00D80913" w:rsidRDefault="00D80913" w:rsidP="00D80913">
      <w:pPr>
        <w:pStyle w:val="Bulletpoints"/>
      </w:pPr>
      <w:r>
        <w:t>Operated and maintained machinery, including telehandlers</w:t>
      </w:r>
      <w:r w:rsidR="004D2613">
        <w:t xml:space="preserve">, personnel &amp; materials </w:t>
      </w:r>
      <w:r>
        <w:t>hoist</w:t>
      </w:r>
      <w:r w:rsidR="004D2613">
        <w:t>s</w:t>
      </w:r>
      <w:r>
        <w:t>, ensuring optimal performance</w:t>
      </w:r>
      <w:r w:rsidR="0026702F">
        <w:t xml:space="preserve">, </w:t>
      </w:r>
      <w:r>
        <w:t>safety</w:t>
      </w:r>
      <w:r w:rsidR="0026702F">
        <w:t xml:space="preserve"> and efficiency. </w:t>
      </w:r>
    </w:p>
    <w:p w14:paraId="4C3AEE78" w14:textId="487590ED" w:rsidR="008E619D" w:rsidRDefault="00D80913" w:rsidP="00D80913">
      <w:pPr>
        <w:pStyle w:val="Bulletpoints"/>
      </w:pPr>
      <w:r>
        <w:t xml:space="preserve">Conducted traffic control duties, maintaining compliance with NSW traffic management standards. </w:t>
      </w:r>
    </w:p>
    <w:p w14:paraId="1F0F4D76" w14:textId="7DB0F676" w:rsidR="006F6727" w:rsidRDefault="006F6727" w:rsidP="00D80913">
      <w:pPr>
        <w:pStyle w:val="Bulletpoints"/>
      </w:pPr>
      <w:r>
        <w:t>Created daily worksheet plan for the team to follow enduring</w:t>
      </w:r>
      <w:r w:rsidR="005329ED">
        <w:t xml:space="preserve"> </w:t>
      </w:r>
      <w:r w:rsidR="004A676C">
        <w:t xml:space="preserve">job allocation and high </w:t>
      </w:r>
      <w:r w:rsidR="000825D1">
        <w:t xml:space="preserve">productivity </w:t>
      </w:r>
      <w:r w:rsidR="004A676C">
        <w:t xml:space="preserve">resulting in </w:t>
      </w:r>
      <w:r w:rsidR="000825D1">
        <w:t xml:space="preserve">project </w:t>
      </w:r>
      <w:r w:rsidR="006B7502">
        <w:t>progression</w:t>
      </w:r>
      <w:r w:rsidR="00A520EA">
        <w:t xml:space="preserve"> and completion</w:t>
      </w:r>
      <w:r w:rsidR="000825D1">
        <w:t xml:space="preserve">. </w:t>
      </w:r>
    </w:p>
    <w:p w14:paraId="7045EC4F" w14:textId="77777777" w:rsidR="000176DD" w:rsidRDefault="000176DD" w:rsidP="00254B63">
      <w:pPr>
        <w:pStyle w:val="Bulletpoints"/>
        <w:numPr>
          <w:ilvl w:val="0"/>
          <w:numId w:val="0"/>
        </w:numPr>
        <w:rPr>
          <w:b/>
          <w:bCs/>
          <w:u w:val="single"/>
        </w:rPr>
      </w:pPr>
    </w:p>
    <w:p w14:paraId="272F3787" w14:textId="450BC9B5" w:rsidR="0002285E" w:rsidRPr="00AB3CCA" w:rsidRDefault="0002285E" w:rsidP="00254B63">
      <w:pPr>
        <w:pStyle w:val="Bulletpoints"/>
        <w:numPr>
          <w:ilvl w:val="0"/>
          <w:numId w:val="0"/>
        </w:numPr>
        <w:rPr>
          <w:b/>
          <w:bCs/>
          <w:i/>
          <w:iCs/>
        </w:rPr>
      </w:pPr>
      <w:r w:rsidRPr="00AB3CCA">
        <w:rPr>
          <w:b/>
          <w:bCs/>
          <w:i/>
          <w:iCs/>
        </w:rPr>
        <w:t>Key Achievements:</w:t>
      </w:r>
    </w:p>
    <w:p w14:paraId="5971EE17" w14:textId="6FE19E38" w:rsidR="0002285E" w:rsidRDefault="0002285E" w:rsidP="0002285E">
      <w:pPr>
        <w:pStyle w:val="Bulletpoints"/>
      </w:pPr>
      <w:r>
        <w:t>Successfully led a team of</w:t>
      </w:r>
      <w:r w:rsidR="001E36BF">
        <w:t xml:space="preserve"> 12 </w:t>
      </w:r>
      <w:r>
        <w:t xml:space="preserve">workers to complete </w:t>
      </w:r>
      <w:r w:rsidR="001E36BF">
        <w:t xml:space="preserve">the </w:t>
      </w:r>
      <w:r w:rsidR="00EF4167">
        <w:t xml:space="preserve">final handover of the Sydney Metro Martin Place </w:t>
      </w:r>
      <w:r>
        <w:t>ahead of schedule</w:t>
      </w:r>
      <w:r w:rsidR="002966AC">
        <w:t xml:space="preserve">. </w:t>
      </w:r>
    </w:p>
    <w:p w14:paraId="19DE0CB0" w14:textId="51BB8BAA" w:rsidR="000176DD" w:rsidRDefault="0002285E" w:rsidP="000176DD">
      <w:pPr>
        <w:pStyle w:val="Bulletpoints"/>
      </w:pPr>
      <w:r>
        <w:t xml:space="preserve">Implemented safety improvements that reduced workplace incidents by </w:t>
      </w:r>
      <w:r w:rsidR="00335A0B">
        <w:t xml:space="preserve">89%. </w:t>
      </w:r>
    </w:p>
    <w:p w14:paraId="300A6A28" w14:textId="083F3774" w:rsidR="0002285E" w:rsidRDefault="0002285E" w:rsidP="000176DD">
      <w:pPr>
        <w:pStyle w:val="Bulletpoints"/>
      </w:pPr>
      <w:r>
        <w:t>Trained and</w:t>
      </w:r>
      <w:r w:rsidR="00B9353E">
        <w:t xml:space="preserve"> inducted all the </w:t>
      </w:r>
      <w:r>
        <w:t xml:space="preserve">new </w:t>
      </w:r>
      <w:r w:rsidR="00B65E09">
        <w:t>laborers</w:t>
      </w:r>
      <w:r>
        <w:t xml:space="preserve">, improving team efficiency and safety compliance.  </w:t>
      </w:r>
    </w:p>
    <w:p w14:paraId="1A0E7357" w14:textId="2F86E789" w:rsidR="00B65E09" w:rsidRDefault="00B65E09" w:rsidP="000176DD">
      <w:pPr>
        <w:pStyle w:val="Bulletpoints"/>
      </w:pPr>
      <w:r>
        <w:t xml:space="preserve">Assured </w:t>
      </w:r>
      <w:r w:rsidR="00420F75">
        <w:t xml:space="preserve">that all  contract work from </w:t>
      </w:r>
      <w:r w:rsidR="004C426E">
        <w:t>trades</w:t>
      </w:r>
      <w:r w:rsidR="00420F75">
        <w:t xml:space="preserve"> wer</w:t>
      </w:r>
      <w:r w:rsidR="004C426E">
        <w:t xml:space="preserve">e sufficiently completed within timeframe and schedule. </w:t>
      </w:r>
    </w:p>
    <w:p w14:paraId="5273DFA1" w14:textId="51E932DD" w:rsidR="00684689" w:rsidRDefault="00F44951" w:rsidP="00684689">
      <w:pPr>
        <w:pStyle w:val="Bulletpoints"/>
      </w:pPr>
      <w:r>
        <w:lastRenderedPageBreak/>
        <w:t xml:space="preserve">Worked closely with the engineers to ensure </w:t>
      </w:r>
      <w:r w:rsidR="00684689">
        <w:t xml:space="preserve">project progression and them to final completion and handover. </w:t>
      </w:r>
    </w:p>
    <w:p w14:paraId="28F37E74" w14:textId="1D5A1B46" w:rsidR="004C426E" w:rsidRDefault="008B7855" w:rsidP="000176DD">
      <w:pPr>
        <w:pStyle w:val="Bulletpoints"/>
      </w:pPr>
      <w:r>
        <w:t>Completed final defects</w:t>
      </w:r>
      <w:r w:rsidR="00981136">
        <w:t xml:space="preserve"> and </w:t>
      </w:r>
      <w:r w:rsidR="002A0083">
        <w:t xml:space="preserve">faults </w:t>
      </w:r>
      <w:r>
        <w:t xml:space="preserve"> </w:t>
      </w:r>
      <w:r w:rsidR="00981136">
        <w:t xml:space="preserve">for the station before </w:t>
      </w:r>
      <w:r w:rsidR="002A0083">
        <w:t xml:space="preserve">finally handing over </w:t>
      </w:r>
      <w:r w:rsidR="00981136">
        <w:t xml:space="preserve">to </w:t>
      </w:r>
      <w:r w:rsidR="002A0083">
        <w:t xml:space="preserve">the </w:t>
      </w:r>
      <w:r w:rsidR="00981136">
        <w:t xml:space="preserve">NSW Government. </w:t>
      </w:r>
    </w:p>
    <w:p w14:paraId="746BB76E" w14:textId="77777777" w:rsidR="00904E5E" w:rsidRDefault="00904E5E" w:rsidP="00895FF5">
      <w:pPr>
        <w:pStyle w:val="Bulletpoints"/>
        <w:numPr>
          <w:ilvl w:val="0"/>
          <w:numId w:val="0"/>
        </w:numPr>
      </w:pPr>
    </w:p>
    <w:p w14:paraId="0BDB3C87" w14:textId="25DEEE61" w:rsidR="00792E6A" w:rsidRPr="00931361" w:rsidRDefault="00437252" w:rsidP="00895FF5">
      <w:pPr>
        <w:pStyle w:val="Bulletpoints"/>
        <w:numPr>
          <w:ilvl w:val="0"/>
          <w:numId w:val="0"/>
        </w:numPr>
        <w:rPr>
          <w:u w:val="single"/>
        </w:rPr>
      </w:pPr>
      <w:r w:rsidRPr="00931361">
        <w:rPr>
          <w:b/>
          <w:bCs/>
          <w:u w:val="single"/>
        </w:rPr>
        <w:t>Zenith Workforce Labour Hire, Bella Vista</w:t>
      </w:r>
    </w:p>
    <w:p w14:paraId="4679C74D" w14:textId="083841B7" w:rsidR="00437252" w:rsidRPr="00512A6C" w:rsidRDefault="00437252" w:rsidP="00512A6C">
      <w:pPr>
        <w:pStyle w:val="OrganisationYearsofwork"/>
        <w:tabs>
          <w:tab w:val="right" w:pos="9729"/>
        </w:tabs>
        <w:spacing w:after="0"/>
        <w:contextualSpacing/>
      </w:pPr>
      <w:r w:rsidRPr="004A66D2">
        <w:rPr>
          <w:b/>
          <w:bCs/>
        </w:rPr>
        <w:t>Multiplex</w:t>
      </w:r>
      <w:r w:rsidR="004A66D2" w:rsidRPr="004A66D2">
        <w:rPr>
          <w:b/>
          <w:bCs/>
        </w:rPr>
        <w:t xml:space="preserve"> |</w:t>
      </w:r>
      <w:r w:rsidRPr="004A66D2">
        <w:rPr>
          <w:b/>
          <w:bCs/>
        </w:rPr>
        <w:t xml:space="preserve"> M</w:t>
      </w:r>
      <w:r w:rsidR="009945D9">
        <w:rPr>
          <w:b/>
          <w:bCs/>
        </w:rPr>
        <w:t>irv</w:t>
      </w:r>
      <w:r w:rsidRPr="004A66D2">
        <w:rPr>
          <w:b/>
          <w:bCs/>
        </w:rPr>
        <w:t>ac</w:t>
      </w:r>
      <w:r w:rsidR="004A66D2" w:rsidRPr="004A66D2">
        <w:rPr>
          <w:b/>
          <w:bCs/>
        </w:rPr>
        <w:t xml:space="preserve"> |</w:t>
      </w:r>
      <w:r w:rsidRPr="004A66D2">
        <w:rPr>
          <w:b/>
          <w:bCs/>
        </w:rPr>
        <w:t xml:space="preserve"> Buildcorp</w:t>
      </w:r>
      <w:r w:rsidR="00F471FB">
        <w:rPr>
          <w:b/>
          <w:bCs/>
        </w:rPr>
        <w:t xml:space="preserve"> </w:t>
      </w:r>
      <w:r w:rsidR="004A66D2" w:rsidRPr="004A66D2">
        <w:rPr>
          <w:b/>
          <w:bCs/>
        </w:rPr>
        <w:t>|</w:t>
      </w:r>
      <w:r w:rsidRPr="004A66D2">
        <w:rPr>
          <w:b/>
          <w:bCs/>
        </w:rPr>
        <w:t xml:space="preserve"> </w:t>
      </w:r>
      <w:r w:rsidR="001E1B61">
        <w:rPr>
          <w:b/>
          <w:bCs/>
        </w:rPr>
        <w:t>BUILT</w:t>
      </w:r>
      <w:r w:rsidRPr="004A66D2">
        <w:rPr>
          <w:b/>
          <w:bCs/>
        </w:rPr>
        <w:t xml:space="preserve"> </w:t>
      </w:r>
      <w:r w:rsidR="00512A6C">
        <w:rPr>
          <w:b/>
          <w:bCs/>
        </w:rPr>
        <w:t>–</w:t>
      </w:r>
      <w:r w:rsidR="004A66D2" w:rsidRPr="004A66D2">
        <w:rPr>
          <w:b/>
          <w:bCs/>
        </w:rPr>
        <w:t xml:space="preserve"> Labourer</w:t>
      </w:r>
      <w:r w:rsidR="00512A6C">
        <w:rPr>
          <w:b/>
          <w:bCs/>
        </w:rPr>
        <w:t xml:space="preserve">   </w:t>
      </w:r>
      <w:r w:rsidR="00415B04">
        <w:rPr>
          <w:b/>
          <w:bCs/>
        </w:rPr>
        <w:t xml:space="preserve">    </w:t>
      </w:r>
      <w:r w:rsidR="00415B04" w:rsidRPr="00EC7E36">
        <w:t>From</w:t>
      </w:r>
      <w:r w:rsidR="00EC7E36">
        <w:rPr>
          <w:b/>
          <w:bCs/>
        </w:rPr>
        <w:t xml:space="preserve">: </w:t>
      </w:r>
      <w:r w:rsidR="00415B04">
        <w:rPr>
          <w:b/>
          <w:bCs/>
        </w:rPr>
        <w:t xml:space="preserve"> </w:t>
      </w:r>
      <w:r w:rsidR="00B606EB">
        <w:rPr>
          <w:b/>
          <w:bCs/>
        </w:rPr>
        <w:t xml:space="preserve">March </w:t>
      </w:r>
      <w:r w:rsidR="00512A6C">
        <w:t>2020-</w:t>
      </w:r>
      <w:r w:rsidR="00B606EB" w:rsidRPr="00B80269">
        <w:rPr>
          <w:b/>
          <w:bCs/>
        </w:rPr>
        <w:t>December</w:t>
      </w:r>
      <w:r w:rsidR="00B606EB">
        <w:t xml:space="preserve"> </w:t>
      </w:r>
      <w:r w:rsidR="00512A6C">
        <w:t>2023</w:t>
      </w:r>
    </w:p>
    <w:p w14:paraId="12724593" w14:textId="77777777" w:rsidR="00124CFB" w:rsidRDefault="00124CFB" w:rsidP="00124CFB">
      <w:pPr>
        <w:pStyle w:val="Bulletpoints"/>
        <w:rPr>
          <w:lang w:eastAsia="en-AU"/>
        </w:rPr>
      </w:pPr>
      <w:r>
        <w:rPr>
          <w:lang w:eastAsia="en-AU"/>
        </w:rPr>
        <w:t xml:space="preserve">Supported site preparation, material handling, and clean-up, contributing to efficient project execution.  </w:t>
      </w:r>
    </w:p>
    <w:p w14:paraId="44E3D8C4" w14:textId="403AAAB1" w:rsidR="00124CFB" w:rsidRDefault="00124CFB" w:rsidP="00124CFB">
      <w:pPr>
        <w:pStyle w:val="Bulletpoints"/>
        <w:rPr>
          <w:lang w:eastAsia="en-AU"/>
        </w:rPr>
      </w:pPr>
      <w:r>
        <w:rPr>
          <w:lang w:eastAsia="en-AU"/>
        </w:rPr>
        <w:t xml:space="preserve">Operated power tools and machinery for demolition, concreting, and steel reinforcement tasks.  </w:t>
      </w:r>
    </w:p>
    <w:p w14:paraId="73FFB22A" w14:textId="62AD8235" w:rsidR="00124CFB" w:rsidRDefault="00124CFB" w:rsidP="00124CFB">
      <w:pPr>
        <w:pStyle w:val="Bulletpoints"/>
        <w:rPr>
          <w:lang w:eastAsia="en-AU"/>
        </w:rPr>
      </w:pPr>
      <w:r>
        <w:rPr>
          <w:lang w:eastAsia="en-AU"/>
        </w:rPr>
        <w:t xml:space="preserve">Assisted tradespeople by preparing materials and setting up work areas, ensuring seamless workflow.  </w:t>
      </w:r>
    </w:p>
    <w:p w14:paraId="7FA9D7D3" w14:textId="69AC6CBA" w:rsidR="008E619D" w:rsidRDefault="00124CFB" w:rsidP="007E01E3">
      <w:pPr>
        <w:pStyle w:val="Bulletpoints"/>
      </w:pPr>
      <w:r>
        <w:rPr>
          <w:lang w:eastAsia="en-AU"/>
        </w:rPr>
        <w:t xml:space="preserve">Consistently adhered to WHS guidelines, maintaining a strong safety record.  </w:t>
      </w:r>
    </w:p>
    <w:p w14:paraId="5A9D6323" w14:textId="77777777" w:rsidR="00C27216" w:rsidRDefault="00C27216" w:rsidP="00792E6A">
      <w:pPr>
        <w:pStyle w:val="OrganisationYearsofwork"/>
        <w:tabs>
          <w:tab w:val="right" w:pos="9715"/>
        </w:tabs>
        <w:spacing w:after="0"/>
        <w:contextualSpacing/>
        <w:rPr>
          <w:b/>
          <w:bCs/>
          <w:i/>
          <w:iCs/>
          <w:u w:val="single"/>
        </w:rPr>
      </w:pPr>
    </w:p>
    <w:p w14:paraId="3DBEA32B" w14:textId="0D7A31CE" w:rsidR="00C02588" w:rsidRPr="00234125" w:rsidRDefault="006966A0" w:rsidP="0070625D">
      <w:pPr>
        <w:pStyle w:val="OrganisationYearsofwork"/>
        <w:tabs>
          <w:tab w:val="right" w:pos="9715"/>
        </w:tabs>
        <w:spacing w:after="0"/>
        <w:contextualSpacing/>
        <w:rPr>
          <w:b/>
          <w:bCs/>
          <w:i/>
          <w:iCs/>
          <w:u w:val="single"/>
        </w:rPr>
      </w:pPr>
      <w:r w:rsidRPr="00234125">
        <w:rPr>
          <w:b/>
          <w:bCs/>
          <w:i/>
          <w:iCs/>
        </w:rPr>
        <w:t>References are  available upon request</w:t>
      </w:r>
      <w:r w:rsidR="003E4D47" w:rsidRPr="00234125">
        <w:rPr>
          <w:b/>
          <w:bCs/>
          <w:i/>
          <w:iCs/>
        </w:rPr>
        <w:t xml:space="preserve"> from </w:t>
      </w:r>
    </w:p>
    <w:p w14:paraId="61473830" w14:textId="603F4078" w:rsidR="000B1BF7" w:rsidRDefault="003E4D47" w:rsidP="0070625D">
      <w:pPr>
        <w:pStyle w:val="OrganisationYearsofwork"/>
        <w:tabs>
          <w:tab w:val="right" w:pos="9715"/>
        </w:tabs>
        <w:spacing w:after="0"/>
        <w:contextualSpacing/>
      </w:pPr>
      <w:r>
        <w:t xml:space="preserve">Jesse Hollis (Senior Site </w:t>
      </w:r>
      <w:r w:rsidR="001B1C5E">
        <w:t xml:space="preserve">Supervisor - </w:t>
      </w:r>
      <w:r w:rsidR="000B1BF7">
        <w:t>Lendlease</w:t>
      </w:r>
      <w:r>
        <w:t>)</w:t>
      </w:r>
      <w:r w:rsidR="00234125">
        <w:t xml:space="preserve"> </w:t>
      </w:r>
    </w:p>
    <w:p w14:paraId="6D8EC004" w14:textId="50655090" w:rsidR="0070625D" w:rsidRDefault="003E4D47" w:rsidP="0070625D">
      <w:pPr>
        <w:pStyle w:val="OrganisationYearsofwork"/>
        <w:tabs>
          <w:tab w:val="right" w:pos="9715"/>
        </w:tabs>
        <w:spacing w:after="0"/>
        <w:contextualSpacing/>
      </w:pPr>
      <w:r>
        <w:t>Dean Robinson (</w:t>
      </w:r>
      <w:r w:rsidR="001F6CA0">
        <w:t xml:space="preserve">Senior </w:t>
      </w:r>
      <w:r>
        <w:t>Site Manager for Sydney Metro Martin Place</w:t>
      </w:r>
      <w:r w:rsidR="001B1C5E">
        <w:t xml:space="preserve"> - </w:t>
      </w:r>
      <w:r w:rsidR="001F6CA0">
        <w:t xml:space="preserve"> Lendlease)</w:t>
      </w:r>
      <w:r w:rsidR="008472EB">
        <w:t xml:space="preserve"> </w:t>
      </w:r>
    </w:p>
    <w:p w14:paraId="229E64AF" w14:textId="75DCC91B" w:rsidR="00C02588" w:rsidRDefault="00C02588" w:rsidP="0070625D">
      <w:pPr>
        <w:pStyle w:val="OrganisationYearsofwork"/>
        <w:tabs>
          <w:tab w:val="right" w:pos="9715"/>
        </w:tabs>
        <w:spacing w:after="0"/>
        <w:contextualSpacing/>
      </w:pPr>
      <w:r>
        <w:t>Mark Dunn (Senior</w:t>
      </w:r>
      <w:r w:rsidR="005E39AC">
        <w:t xml:space="preserve"> Engineer in charge of </w:t>
      </w:r>
      <w:r w:rsidR="0014750F">
        <w:t>the</w:t>
      </w:r>
      <w:r w:rsidR="00CC4BA9">
        <w:t xml:space="preserve"> Sydney Metro</w:t>
      </w:r>
      <w:r w:rsidR="00294D84">
        <w:t xml:space="preserve"> Project</w:t>
      </w:r>
      <w:r w:rsidR="007421C5">
        <w:t xml:space="preserve"> MP</w:t>
      </w:r>
      <w:r w:rsidR="00294D84">
        <w:t xml:space="preserve"> </w:t>
      </w:r>
      <w:r w:rsidR="0014750F">
        <w:t>– Lendlease)</w:t>
      </w:r>
      <w:r w:rsidR="00294D84">
        <w:t xml:space="preserve"> </w:t>
      </w:r>
    </w:p>
    <w:p w14:paraId="5588C2B9" w14:textId="77777777" w:rsidR="004327C5" w:rsidRDefault="004327C5" w:rsidP="0070625D">
      <w:pPr>
        <w:pStyle w:val="OrganisationYearsofwork"/>
        <w:tabs>
          <w:tab w:val="right" w:pos="9715"/>
        </w:tabs>
        <w:spacing w:after="0"/>
        <w:contextualSpacing/>
      </w:pPr>
    </w:p>
    <w:p w14:paraId="214EB386" w14:textId="6C6A3DA1" w:rsidR="00714F25" w:rsidRDefault="00CE4F64" w:rsidP="0070625D">
      <w:pPr>
        <w:pStyle w:val="OrganisationYearsofwork"/>
        <w:tabs>
          <w:tab w:val="right" w:pos="9715"/>
        </w:tabs>
        <w:spacing w:after="0"/>
        <w:contextualSpacing/>
      </w:pPr>
      <w:r>
        <w:t>The</w:t>
      </w:r>
      <w:r w:rsidR="00F44951">
        <w:t xml:space="preserve">se </w:t>
      </w:r>
      <w:r>
        <w:t xml:space="preserve"> Supervisors </w:t>
      </w:r>
      <w:r w:rsidR="00DD05B6">
        <w:t xml:space="preserve">I did </w:t>
      </w:r>
      <w:r w:rsidR="00714F25">
        <w:t>work</w:t>
      </w:r>
      <w:r w:rsidRPr="00CE4F64">
        <w:t xml:space="preserve"> closely with  on </w:t>
      </w:r>
      <w:r w:rsidR="00DD05B6">
        <w:t xml:space="preserve">Sydney Metro </w:t>
      </w:r>
      <w:r w:rsidR="00ED43D2">
        <w:t xml:space="preserve">MP </w:t>
      </w:r>
      <w:r w:rsidRPr="00CE4F64">
        <w:t>construction project</w:t>
      </w:r>
      <w:r w:rsidR="00714F25">
        <w:t xml:space="preserve">. </w:t>
      </w:r>
    </w:p>
    <w:p w14:paraId="24A60E9B" w14:textId="5093FDFE" w:rsidR="009C790E" w:rsidRDefault="00714F25" w:rsidP="0070625D">
      <w:pPr>
        <w:pStyle w:val="OrganisationYearsofwork"/>
        <w:tabs>
          <w:tab w:val="right" w:pos="9715"/>
        </w:tabs>
        <w:spacing w:after="0"/>
        <w:contextualSpacing/>
      </w:pPr>
      <w:r>
        <w:t xml:space="preserve">They </w:t>
      </w:r>
      <w:r w:rsidR="00CE4F64" w:rsidRPr="00CE4F64">
        <w:t>overs</w:t>
      </w:r>
      <w:r w:rsidR="007E74B8">
        <w:t xml:space="preserve">aw my </w:t>
      </w:r>
      <w:r w:rsidR="00CE4F64" w:rsidRPr="00CE4F64">
        <w:t xml:space="preserve"> leadership and operational skills</w:t>
      </w:r>
      <w:r w:rsidR="00281B90">
        <w:t xml:space="preserve"> at work, which in turn </w:t>
      </w:r>
      <w:r w:rsidR="00656C04">
        <w:t xml:space="preserve">produced high </w:t>
      </w:r>
      <w:r w:rsidR="004327C5">
        <w:t xml:space="preserve">standard results for the project. </w:t>
      </w:r>
    </w:p>
    <w:p w14:paraId="15F75D0F" w14:textId="77777777" w:rsidR="00525941" w:rsidRDefault="00525941" w:rsidP="0070625D">
      <w:pPr>
        <w:pStyle w:val="OrganisationYearsofwork"/>
        <w:tabs>
          <w:tab w:val="right" w:pos="9715"/>
        </w:tabs>
        <w:spacing w:after="0"/>
        <w:contextualSpacing/>
      </w:pPr>
    </w:p>
    <w:p w14:paraId="6D847590" w14:textId="2701D936" w:rsidR="00525941" w:rsidRDefault="003D1423" w:rsidP="0070625D">
      <w:pPr>
        <w:pStyle w:val="OrganisationYearsofwork"/>
        <w:tabs>
          <w:tab w:val="right" w:pos="9715"/>
        </w:tabs>
        <w:spacing w:after="0"/>
        <w:contextualSpacing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F6AB69" wp14:editId="6E1A96DC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188710" cy="3412490"/>
            <wp:effectExtent l="0" t="0" r="0" b="3810"/>
            <wp:wrapTopAndBottom/>
            <wp:docPr id="16610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7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941" w:rsidSect="009F0984">
      <w:pgSz w:w="11906" w:h="16838"/>
      <w:pgMar w:top="993" w:right="1080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CDB"/>
    <w:multiLevelType w:val="multilevel"/>
    <w:tmpl w:val="5EB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802E6"/>
    <w:multiLevelType w:val="multilevel"/>
    <w:tmpl w:val="BE7E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D0430"/>
    <w:multiLevelType w:val="hybridMultilevel"/>
    <w:tmpl w:val="A2A4E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3FC5"/>
    <w:multiLevelType w:val="hybridMultilevel"/>
    <w:tmpl w:val="3F5031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024E8"/>
    <w:multiLevelType w:val="hybridMultilevel"/>
    <w:tmpl w:val="2BA4A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B5CF8"/>
    <w:multiLevelType w:val="hybridMultilevel"/>
    <w:tmpl w:val="9D5EA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91989"/>
    <w:multiLevelType w:val="hybridMultilevel"/>
    <w:tmpl w:val="243EDF9A"/>
    <w:lvl w:ilvl="0" w:tplc="D32CF8EA">
      <w:start w:val="1"/>
      <w:numFmt w:val="bullet"/>
      <w:pStyle w:val="Bulletpoints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C533D9"/>
    <w:multiLevelType w:val="hybridMultilevel"/>
    <w:tmpl w:val="B3AEB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22B4E"/>
    <w:multiLevelType w:val="hybridMultilevel"/>
    <w:tmpl w:val="034483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85DEF"/>
    <w:multiLevelType w:val="hybridMultilevel"/>
    <w:tmpl w:val="DE0AA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21051">
    <w:abstractNumId w:val="3"/>
  </w:num>
  <w:num w:numId="2" w16cid:durableId="1461801924">
    <w:abstractNumId w:val="4"/>
  </w:num>
  <w:num w:numId="3" w16cid:durableId="1055617132">
    <w:abstractNumId w:val="2"/>
  </w:num>
  <w:num w:numId="4" w16cid:durableId="1971784259">
    <w:abstractNumId w:val="8"/>
  </w:num>
  <w:num w:numId="5" w16cid:durableId="183519696">
    <w:abstractNumId w:val="7"/>
  </w:num>
  <w:num w:numId="6" w16cid:durableId="418645047">
    <w:abstractNumId w:val="5"/>
  </w:num>
  <w:num w:numId="7" w16cid:durableId="1582333926">
    <w:abstractNumId w:val="9"/>
  </w:num>
  <w:num w:numId="8" w16cid:durableId="855730578">
    <w:abstractNumId w:val="6"/>
  </w:num>
  <w:num w:numId="9" w16cid:durableId="17660717">
    <w:abstractNumId w:val="1"/>
  </w:num>
  <w:num w:numId="10" w16cid:durableId="1312104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B"/>
    <w:rsid w:val="000176DD"/>
    <w:rsid w:val="0002285E"/>
    <w:rsid w:val="00036F85"/>
    <w:rsid w:val="00051942"/>
    <w:rsid w:val="00057111"/>
    <w:rsid w:val="00062047"/>
    <w:rsid w:val="000637A4"/>
    <w:rsid w:val="000825D1"/>
    <w:rsid w:val="000B1BF7"/>
    <w:rsid w:val="00124CFB"/>
    <w:rsid w:val="00145CEE"/>
    <w:rsid w:val="0014750F"/>
    <w:rsid w:val="001B1C5E"/>
    <w:rsid w:val="001E1B61"/>
    <w:rsid w:val="001E3263"/>
    <w:rsid w:val="001E36BF"/>
    <w:rsid w:val="001F6CA0"/>
    <w:rsid w:val="00217F74"/>
    <w:rsid w:val="00234125"/>
    <w:rsid w:val="00245014"/>
    <w:rsid w:val="00254B63"/>
    <w:rsid w:val="0026702F"/>
    <w:rsid w:val="00281B90"/>
    <w:rsid w:val="00294C3C"/>
    <w:rsid w:val="00294D84"/>
    <w:rsid w:val="002966AC"/>
    <w:rsid w:val="002A0083"/>
    <w:rsid w:val="002A3C73"/>
    <w:rsid w:val="002A6ABB"/>
    <w:rsid w:val="002B2F31"/>
    <w:rsid w:val="00335A0B"/>
    <w:rsid w:val="00366B2B"/>
    <w:rsid w:val="00384DEB"/>
    <w:rsid w:val="003D1423"/>
    <w:rsid w:val="003E4D47"/>
    <w:rsid w:val="003F7342"/>
    <w:rsid w:val="00415B04"/>
    <w:rsid w:val="00420F75"/>
    <w:rsid w:val="004327C5"/>
    <w:rsid w:val="00433BE8"/>
    <w:rsid w:val="00437252"/>
    <w:rsid w:val="00443D0C"/>
    <w:rsid w:val="00472E55"/>
    <w:rsid w:val="00482CC8"/>
    <w:rsid w:val="004A66D2"/>
    <w:rsid w:val="004A676C"/>
    <w:rsid w:val="004C426E"/>
    <w:rsid w:val="004D2613"/>
    <w:rsid w:val="005035CE"/>
    <w:rsid w:val="00512A6C"/>
    <w:rsid w:val="00525941"/>
    <w:rsid w:val="00530DA0"/>
    <w:rsid w:val="00531504"/>
    <w:rsid w:val="005329ED"/>
    <w:rsid w:val="005B3771"/>
    <w:rsid w:val="005E0382"/>
    <w:rsid w:val="005E39AC"/>
    <w:rsid w:val="00656C04"/>
    <w:rsid w:val="00684689"/>
    <w:rsid w:val="00692544"/>
    <w:rsid w:val="00692CCB"/>
    <w:rsid w:val="006966A0"/>
    <w:rsid w:val="006B7502"/>
    <w:rsid w:val="006F3DE3"/>
    <w:rsid w:val="006F6727"/>
    <w:rsid w:val="0070625D"/>
    <w:rsid w:val="00714F25"/>
    <w:rsid w:val="007421C5"/>
    <w:rsid w:val="00781EEC"/>
    <w:rsid w:val="00792E6A"/>
    <w:rsid w:val="007E01E3"/>
    <w:rsid w:val="007E6C99"/>
    <w:rsid w:val="007E74B8"/>
    <w:rsid w:val="00825E9F"/>
    <w:rsid w:val="00836564"/>
    <w:rsid w:val="008472EB"/>
    <w:rsid w:val="008937DB"/>
    <w:rsid w:val="00895FF5"/>
    <w:rsid w:val="008B7855"/>
    <w:rsid w:val="008C6229"/>
    <w:rsid w:val="008E0CED"/>
    <w:rsid w:val="008E619D"/>
    <w:rsid w:val="00904E5E"/>
    <w:rsid w:val="00931361"/>
    <w:rsid w:val="00932B93"/>
    <w:rsid w:val="00944D5F"/>
    <w:rsid w:val="0097635A"/>
    <w:rsid w:val="00981136"/>
    <w:rsid w:val="009945D9"/>
    <w:rsid w:val="009C790E"/>
    <w:rsid w:val="009F0984"/>
    <w:rsid w:val="00A06BC9"/>
    <w:rsid w:val="00A124EF"/>
    <w:rsid w:val="00A12779"/>
    <w:rsid w:val="00A41708"/>
    <w:rsid w:val="00A520EA"/>
    <w:rsid w:val="00AB3CCA"/>
    <w:rsid w:val="00AD6648"/>
    <w:rsid w:val="00AF7CD7"/>
    <w:rsid w:val="00B07453"/>
    <w:rsid w:val="00B33548"/>
    <w:rsid w:val="00B42DB4"/>
    <w:rsid w:val="00B606EB"/>
    <w:rsid w:val="00B6301B"/>
    <w:rsid w:val="00B63F1D"/>
    <w:rsid w:val="00B65E09"/>
    <w:rsid w:val="00B80269"/>
    <w:rsid w:val="00B9353E"/>
    <w:rsid w:val="00BC5E17"/>
    <w:rsid w:val="00BD5A9F"/>
    <w:rsid w:val="00BE6453"/>
    <w:rsid w:val="00C02588"/>
    <w:rsid w:val="00C047FB"/>
    <w:rsid w:val="00C27216"/>
    <w:rsid w:val="00C8719E"/>
    <w:rsid w:val="00CC4BA9"/>
    <w:rsid w:val="00CD5F03"/>
    <w:rsid w:val="00CE4F64"/>
    <w:rsid w:val="00D002C1"/>
    <w:rsid w:val="00D15603"/>
    <w:rsid w:val="00D80913"/>
    <w:rsid w:val="00DA548E"/>
    <w:rsid w:val="00DD05B6"/>
    <w:rsid w:val="00DD62BB"/>
    <w:rsid w:val="00E25ABA"/>
    <w:rsid w:val="00E45835"/>
    <w:rsid w:val="00E63087"/>
    <w:rsid w:val="00E73CA2"/>
    <w:rsid w:val="00EC7E36"/>
    <w:rsid w:val="00ED43D2"/>
    <w:rsid w:val="00EF4167"/>
    <w:rsid w:val="00F151F8"/>
    <w:rsid w:val="00F25D85"/>
    <w:rsid w:val="00F41A77"/>
    <w:rsid w:val="00F44951"/>
    <w:rsid w:val="00F4531A"/>
    <w:rsid w:val="00F471FB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A652"/>
  <w15:chartTrackingRefBased/>
  <w15:docId w15:val="{2A3F829C-1BE7-4DE2-9339-056A3412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9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1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1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1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1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1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1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1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1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1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1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1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1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19D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8E6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1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1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1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19D"/>
    <w:rPr>
      <w:b/>
      <w:bCs/>
      <w:smallCaps/>
      <w:color w:val="0F4761" w:themeColor="accent1" w:themeShade="BF"/>
      <w:spacing w:val="5"/>
    </w:rPr>
  </w:style>
  <w:style w:type="paragraph" w:customStyle="1" w:styleId="OrganisationYearsofwork">
    <w:name w:val="Organisation / Years of work"/>
    <w:basedOn w:val="Normal"/>
    <w:link w:val="OrganisationYearsofworkChar"/>
    <w:qFormat/>
    <w:rsid w:val="008E619D"/>
    <w:pPr>
      <w:tabs>
        <w:tab w:val="left" w:pos="1701"/>
      </w:tabs>
      <w:spacing w:after="120"/>
    </w:pPr>
    <w:rPr>
      <w:lang w:val="en-US"/>
    </w:rPr>
  </w:style>
  <w:style w:type="character" w:customStyle="1" w:styleId="OrganisationYearsofworkChar">
    <w:name w:val="Organisation / Years of work Char"/>
    <w:basedOn w:val="DefaultParagraphFont"/>
    <w:link w:val="OrganisationYearsofwork"/>
    <w:rsid w:val="008E619D"/>
    <w:rPr>
      <w:lang w:val="en-US"/>
    </w:rPr>
  </w:style>
  <w:style w:type="paragraph" w:customStyle="1" w:styleId="Bulletpoints">
    <w:name w:val="Bullet points"/>
    <w:basedOn w:val="ListParagraph"/>
    <w:link w:val="BulletpointsChar"/>
    <w:qFormat/>
    <w:rsid w:val="008E619D"/>
    <w:pPr>
      <w:numPr>
        <w:numId w:val="8"/>
      </w:numPr>
      <w:tabs>
        <w:tab w:val="left" w:pos="1701"/>
      </w:tabs>
      <w:spacing w:after="12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19D"/>
  </w:style>
  <w:style w:type="character" w:customStyle="1" w:styleId="BulletpointsChar">
    <w:name w:val="Bullet points Char"/>
    <w:basedOn w:val="ListParagraphChar"/>
    <w:link w:val="Bulletpoints"/>
    <w:rsid w:val="008E619D"/>
    <w:rPr>
      <w:lang w:val="en-US"/>
    </w:rPr>
  </w:style>
  <w:style w:type="paragraph" w:customStyle="1" w:styleId="Sectionheading">
    <w:name w:val="Section heading"/>
    <w:basedOn w:val="Normal"/>
    <w:link w:val="SectionheadingChar"/>
    <w:qFormat/>
    <w:rsid w:val="008E619D"/>
    <w:pPr>
      <w:tabs>
        <w:tab w:val="left" w:pos="1701"/>
      </w:tabs>
      <w:spacing w:before="360" w:after="120"/>
    </w:pPr>
    <w:rPr>
      <w:sz w:val="28"/>
      <w:szCs w:val="28"/>
      <w:lang w:val="en-US"/>
    </w:rPr>
  </w:style>
  <w:style w:type="character" w:customStyle="1" w:styleId="SectionheadingChar">
    <w:name w:val="Section heading Char"/>
    <w:basedOn w:val="DefaultParagraphFont"/>
    <w:link w:val="Sectionheading"/>
    <w:rsid w:val="008E619D"/>
    <w:rPr>
      <w:sz w:val="28"/>
      <w:szCs w:val="28"/>
      <w:lang w:val="en-US"/>
    </w:rPr>
  </w:style>
  <w:style w:type="paragraph" w:customStyle="1" w:styleId="Positionname">
    <w:name w:val="Position name"/>
    <w:basedOn w:val="Normal"/>
    <w:link w:val="PositionnameChar"/>
    <w:qFormat/>
    <w:rsid w:val="00792E6A"/>
    <w:pPr>
      <w:tabs>
        <w:tab w:val="left" w:pos="1701"/>
      </w:tabs>
      <w:spacing w:after="80"/>
    </w:pPr>
    <w:rPr>
      <w:lang w:val="en-US"/>
    </w:rPr>
  </w:style>
  <w:style w:type="character" w:customStyle="1" w:styleId="PositionnameChar">
    <w:name w:val="Position name Char"/>
    <w:basedOn w:val="DefaultParagraphFont"/>
    <w:link w:val="Positionname"/>
    <w:rsid w:val="00792E6A"/>
    <w:rPr>
      <w:lang w:val="en-US"/>
    </w:rPr>
  </w:style>
  <w:style w:type="paragraph" w:customStyle="1" w:styleId="Coursedetails">
    <w:name w:val="Course details"/>
    <w:basedOn w:val="Bulletpoints"/>
    <w:link w:val="CoursedetailsChar"/>
    <w:qFormat/>
    <w:rsid w:val="00792E6A"/>
  </w:style>
  <w:style w:type="character" w:customStyle="1" w:styleId="CoursedetailsChar">
    <w:name w:val="Course details Char"/>
    <w:basedOn w:val="BulletpointsChar"/>
    <w:link w:val="Coursedetails"/>
    <w:rsid w:val="00792E6A"/>
    <w:rPr>
      <w:lang w:val="en-US"/>
    </w:rPr>
  </w:style>
  <w:style w:type="paragraph" w:customStyle="1" w:styleId="Applicantname">
    <w:name w:val="Applicant name"/>
    <w:basedOn w:val="Normal"/>
    <w:link w:val="ApplicantnameChar"/>
    <w:qFormat/>
    <w:rsid w:val="00792E6A"/>
    <w:rPr>
      <w:sz w:val="36"/>
      <w:szCs w:val="36"/>
      <w:lang w:val="en-US"/>
    </w:rPr>
  </w:style>
  <w:style w:type="character" w:customStyle="1" w:styleId="ApplicantnameChar">
    <w:name w:val="Applicant name Char"/>
    <w:basedOn w:val="DefaultParagraphFont"/>
    <w:link w:val="Applicantname"/>
    <w:rsid w:val="00792E6A"/>
    <w:rPr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C047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6F3DE3"/>
    <w:rPr>
      <w:b/>
      <w:bCs/>
    </w:rPr>
  </w:style>
  <w:style w:type="character" w:styleId="Hyperlink">
    <w:name w:val="Hyperlink"/>
    <w:basedOn w:val="DefaultParagraphFont"/>
    <w:uiPriority w:val="99"/>
    <w:unhideWhenUsed/>
    <w:rsid w:val="00B630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nneb\Desktop\CHIA%20Cadetship%20Resumes\Resume%20Template%20-%20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Resume%20Template%20-%20Standard.dotx</Template>
  <TotalTime>5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Borg</dc:creator>
  <cp:keywords/>
  <dc:description/>
  <cp:lastModifiedBy>Trackie Tran</cp:lastModifiedBy>
  <cp:revision>2</cp:revision>
  <dcterms:created xsi:type="dcterms:W3CDTF">2025-02-25T09:09:00Z</dcterms:created>
  <dcterms:modified xsi:type="dcterms:W3CDTF">2025-02-25T09:09:00Z</dcterms:modified>
</cp:coreProperties>
</file>